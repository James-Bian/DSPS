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45D" w:rsidRPr="006A73C5" w:rsidRDefault="0015445D" w:rsidP="006A73C5">
      <w:pPr>
        <w:jc w:val="center"/>
        <w:rPr>
          <w:b/>
        </w:rPr>
      </w:pPr>
      <w:r w:rsidRPr="006A73C5">
        <w:rPr>
          <w:b/>
        </w:rPr>
        <w:t>EEPROM</w:t>
      </w:r>
      <w:r w:rsidRPr="006A73C5">
        <w:rPr>
          <w:rFonts w:hint="eastAsia"/>
          <w:b/>
        </w:rPr>
        <w:t>烧录</w:t>
      </w:r>
    </w:p>
    <w:p w:rsidR="0015445D" w:rsidRDefault="0015445D">
      <w:r>
        <w:rPr>
          <w:rFonts w:hint="eastAsia"/>
        </w:rPr>
        <w:t>烧录工具版本</w:t>
      </w:r>
      <w:r>
        <w:t>Version3.3</w:t>
      </w:r>
      <w:r>
        <w:rPr>
          <w:rFonts w:hint="eastAsia"/>
        </w:rPr>
        <w:t>：</w:t>
      </w:r>
    </w:p>
    <w:p w:rsidR="0015445D" w:rsidRDefault="0015445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65.25pt;height:75pt">
            <v:imagedata r:id="rId4" o:title=""/>
          </v:shape>
        </w:pict>
      </w:r>
    </w:p>
    <w:p w:rsidR="0015445D" w:rsidRDefault="0015445D">
      <w:r>
        <w:t>PC</w:t>
      </w:r>
      <w:r>
        <w:rPr>
          <w:rFonts w:hint="eastAsia"/>
        </w:rPr>
        <w:t>与开发板间通过串口连接后，双击打开烧录工具：</w:t>
      </w:r>
    </w:p>
    <w:p w:rsidR="0015445D" w:rsidRDefault="0015445D">
      <w:r>
        <w:pict>
          <v:shape id="_x0000_i1026" type="#_x0000_t75" style="width:409.5pt;height:171pt">
            <v:imagedata r:id="rId5" o:title=""/>
          </v:shape>
        </w:pict>
      </w:r>
    </w:p>
    <w:p w:rsidR="0015445D" w:rsidRDefault="0015445D">
      <w:r>
        <w:pict>
          <v:shape id="图片 7" o:spid="_x0000_i1027" type="#_x0000_t75" style="width:411pt;height:249pt">
            <v:imagedata r:id="rId6" o:title=""/>
          </v:shape>
        </w:pict>
      </w:r>
    </w:p>
    <w:p w:rsidR="0015445D" w:rsidRDefault="0015445D">
      <w:r>
        <w:rPr>
          <w:rFonts w:hint="eastAsia"/>
        </w:rPr>
        <w:t>按如下模式进行选择，然后点击</w:t>
      </w:r>
      <w:r>
        <w:t xml:space="preserve">Open </w:t>
      </w:r>
      <w:r>
        <w:rPr>
          <w:rFonts w:hint="eastAsia"/>
        </w:rPr>
        <w:t>如下图所示：</w:t>
      </w:r>
    </w:p>
    <w:p w:rsidR="0015445D" w:rsidRDefault="0015445D">
      <w:r>
        <w:pict>
          <v:shape id="图片 13" o:spid="_x0000_i1028" type="#_x0000_t75" style="width:414pt;height:264.75pt">
            <v:imagedata r:id="rId7" o:title=""/>
          </v:shape>
        </w:pict>
      </w:r>
    </w:p>
    <w:p w:rsidR="0015445D" w:rsidRDefault="0015445D">
      <w:r>
        <w:rPr>
          <w:rFonts w:hint="eastAsia"/>
        </w:rPr>
        <w:t>然后点击</w:t>
      </w:r>
      <w:r>
        <w:t>Board Setup</w:t>
      </w:r>
      <w:r>
        <w:rPr>
          <w:rFonts w:hint="eastAsia"/>
        </w:rPr>
        <w:t>选项，如下图进行设置</w:t>
      </w:r>
    </w:p>
    <w:p w:rsidR="0015445D" w:rsidRDefault="0015445D">
      <w:r>
        <w:pict>
          <v:shape id="图片 10" o:spid="_x0000_i1029" type="#_x0000_t75" style="width:407.25pt;height:323.25pt">
            <v:imagedata r:id="rId8" o:title=""/>
          </v:shape>
        </w:pict>
      </w:r>
    </w:p>
    <w:p w:rsidR="0015445D" w:rsidRDefault="0015445D">
      <w:r>
        <w:rPr>
          <w:rFonts w:hint="eastAsia"/>
        </w:rPr>
        <w:t>设置好</w:t>
      </w:r>
      <w:r>
        <w:t>Board Setup</w:t>
      </w:r>
      <w:r>
        <w:rPr>
          <w:rFonts w:hint="eastAsia"/>
        </w:rPr>
        <w:t>之后然后进入</w:t>
      </w:r>
      <w:r>
        <w:t xml:space="preserve"> OTP program</w:t>
      </w:r>
      <w:r>
        <w:rPr>
          <w:rFonts w:hint="eastAsia"/>
        </w:rPr>
        <w:t>烧写阶段</w:t>
      </w:r>
    </w:p>
    <w:p w:rsidR="0015445D" w:rsidRDefault="0015445D"/>
    <w:p w:rsidR="0015445D" w:rsidRDefault="0015445D">
      <w:r>
        <w:rPr>
          <w:rFonts w:hint="eastAsia"/>
        </w:rPr>
        <w:t>点击</w:t>
      </w:r>
      <w:r>
        <w:t xml:space="preserve">OTP program </w:t>
      </w:r>
    </w:p>
    <w:p w:rsidR="0015445D" w:rsidRDefault="0015445D">
      <w:r>
        <w:pict>
          <v:shape id="图片 28" o:spid="_x0000_i1030" type="#_x0000_t75" style="width:414pt;height:252pt">
            <v:imagedata r:id="rId9" o:title=""/>
          </v:shape>
        </w:pict>
      </w:r>
    </w:p>
    <w:p w:rsidR="0015445D" w:rsidRDefault="0015445D">
      <w:r>
        <w:rPr>
          <w:rFonts w:hint="eastAsia"/>
        </w:rPr>
        <w:t>选择</w:t>
      </w:r>
      <w:r>
        <w:t xml:space="preserve">OTP Image  </w:t>
      </w:r>
      <w:r>
        <w:rPr>
          <w:rFonts w:hint="eastAsia"/>
        </w:rPr>
        <w:t>浏览需要烧写的</w:t>
      </w:r>
      <w:r>
        <w:t>HEX</w:t>
      </w:r>
      <w:r>
        <w:rPr>
          <w:rFonts w:hint="eastAsia"/>
        </w:rPr>
        <w:t>文件，会出现如上信息。</w:t>
      </w:r>
    </w:p>
    <w:p w:rsidR="0015445D" w:rsidRDefault="0015445D"/>
    <w:p w:rsidR="0015445D" w:rsidRDefault="0015445D">
      <w:r>
        <w:rPr>
          <w:rFonts w:hint="eastAsia"/>
        </w:rPr>
        <w:t>未烧写之前点</w:t>
      </w:r>
      <w:r>
        <w:t>connect</w:t>
      </w:r>
      <w:r>
        <w:rPr>
          <w:rFonts w:hint="eastAsia"/>
        </w:rPr>
        <w:t>进行</w:t>
      </w:r>
      <w:r>
        <w:t>IC</w:t>
      </w:r>
      <w:r>
        <w:rPr>
          <w:rFonts w:hint="eastAsia"/>
        </w:rPr>
        <w:t>的连接：连接成功结果</w:t>
      </w:r>
      <w:r>
        <w:t>LOG</w:t>
      </w:r>
      <w:r>
        <w:rPr>
          <w:rFonts w:hint="eastAsia"/>
        </w:rPr>
        <w:t>如下图：</w:t>
      </w:r>
    </w:p>
    <w:p w:rsidR="0015445D" w:rsidRDefault="0015445D">
      <w:r>
        <w:pict>
          <v:shape id="图片 43" o:spid="_x0000_i1031" type="#_x0000_t75" style="width:409.5pt;height:87.75pt">
            <v:imagedata r:id="rId10" o:title=""/>
          </v:shape>
        </w:pict>
      </w:r>
    </w:p>
    <w:p w:rsidR="0015445D" w:rsidRDefault="0015445D">
      <w:r>
        <w:rPr>
          <w:rFonts w:hint="eastAsia"/>
        </w:rPr>
        <w:t>绿字为断电后再上电进行复位：</w:t>
      </w:r>
    </w:p>
    <w:p w:rsidR="0015445D" w:rsidRDefault="0015445D">
      <w:r>
        <w:rPr>
          <w:rFonts w:hint="eastAsia"/>
        </w:rPr>
        <w:t>然后点击</w:t>
      </w:r>
      <w:r>
        <w:t>read</w:t>
      </w:r>
      <w:r>
        <w:rPr>
          <w:rFonts w:hint="eastAsia"/>
        </w:rPr>
        <w:t>可获取</w:t>
      </w:r>
      <w:r>
        <w:t>IC</w:t>
      </w:r>
      <w:r>
        <w:rPr>
          <w:rFonts w:hint="eastAsia"/>
        </w:rPr>
        <w:t>内部的信息：如结果如下图所示，表示</w:t>
      </w:r>
      <w:r>
        <w:t>IC</w:t>
      </w:r>
      <w:r>
        <w:rPr>
          <w:rFonts w:hint="eastAsia"/>
        </w:rPr>
        <w:t>未烧写程序</w:t>
      </w:r>
    </w:p>
    <w:p w:rsidR="0015445D" w:rsidRDefault="0015445D">
      <w:r>
        <w:pict>
          <v:shape id="图片 46" o:spid="_x0000_i1032" type="#_x0000_t75" style="width:414pt;height:152.25pt">
            <v:imagedata r:id="rId11" o:title=""/>
          </v:shape>
        </w:pict>
      </w:r>
    </w:p>
    <w:p w:rsidR="0015445D" w:rsidRDefault="0015445D">
      <w:r>
        <w:rPr>
          <w:rFonts w:hint="eastAsia"/>
        </w:rPr>
        <w:t>然后可以向</w:t>
      </w:r>
      <w:r>
        <w:t>IC</w:t>
      </w:r>
      <w:r>
        <w:rPr>
          <w:rFonts w:hint="eastAsia"/>
        </w:rPr>
        <w:t>里面烧写</w:t>
      </w:r>
      <w:r>
        <w:t>hex</w:t>
      </w:r>
      <w:r>
        <w:rPr>
          <w:rFonts w:hint="eastAsia"/>
        </w:rPr>
        <w:t>文件</w:t>
      </w:r>
    </w:p>
    <w:p w:rsidR="0015445D" w:rsidRDefault="0015445D">
      <w:r>
        <w:rPr>
          <w:rFonts w:hint="eastAsia"/>
        </w:rPr>
        <w:t>点击</w:t>
      </w:r>
      <w:r>
        <w:t>Burn</w:t>
      </w:r>
      <w:r>
        <w:rPr>
          <w:rFonts w:hint="eastAsia"/>
        </w:rPr>
        <w:t>进行程序的烧写</w:t>
      </w:r>
    </w:p>
    <w:p w:rsidR="0015445D" w:rsidRDefault="0015445D">
      <w:r>
        <w:rPr>
          <w:rFonts w:hint="eastAsia"/>
        </w:rPr>
        <w:t>烧写之后可以从烧写的</w:t>
      </w:r>
      <w:r>
        <w:t>IC</w:t>
      </w:r>
      <w:r>
        <w:rPr>
          <w:rFonts w:hint="eastAsia"/>
        </w:rPr>
        <w:t>里面读取出数据出来，上图数据不再全部是</w:t>
      </w:r>
      <w:r>
        <w:t>0</w:t>
      </w:r>
    </w:p>
    <w:p w:rsidR="0015445D" w:rsidRDefault="0015445D"/>
    <w:p w:rsidR="0015445D" w:rsidRDefault="0015445D">
      <w:r>
        <w:rPr>
          <w:rFonts w:hint="eastAsia"/>
        </w:rPr>
        <w:t>上面操作成功完成</w:t>
      </w:r>
      <w:r>
        <w:t>OTP Image</w:t>
      </w:r>
      <w:r>
        <w:rPr>
          <w:rFonts w:hint="eastAsia"/>
        </w:rPr>
        <w:t>烧写过程：</w:t>
      </w:r>
      <w:r>
        <w:t>(OTP</w:t>
      </w:r>
      <w:r>
        <w:rPr>
          <w:rFonts w:hint="eastAsia"/>
        </w:rPr>
        <w:t>烧写分成</w:t>
      </w:r>
      <w:r>
        <w:t>OTP Image</w:t>
      </w:r>
      <w:r>
        <w:rPr>
          <w:rFonts w:hint="eastAsia"/>
        </w:rPr>
        <w:t>烧写和</w:t>
      </w:r>
      <w:r>
        <w:t>OTP header</w:t>
      </w:r>
      <w:r>
        <w:rPr>
          <w:rFonts w:hint="eastAsia"/>
        </w:rPr>
        <w:t>烧写两部分</w:t>
      </w:r>
      <w:r>
        <w:t>)</w:t>
      </w:r>
    </w:p>
    <w:p w:rsidR="0015445D" w:rsidRDefault="0015445D">
      <w:r>
        <w:rPr>
          <w:rFonts w:hint="eastAsia"/>
        </w:rPr>
        <w:t>下面操作针对</w:t>
      </w:r>
      <w:r>
        <w:t>OTP header</w:t>
      </w:r>
      <w:r>
        <w:rPr>
          <w:rFonts w:hint="eastAsia"/>
        </w:rPr>
        <w:t>烧写进行操作：</w:t>
      </w:r>
    </w:p>
    <w:p w:rsidR="0015445D" w:rsidRDefault="0015445D">
      <w:r>
        <w:rPr>
          <w:rFonts w:hint="eastAsia"/>
        </w:rPr>
        <w:t>点击</w:t>
      </w:r>
      <w:r>
        <w:t>OTP header</w:t>
      </w:r>
      <w:r>
        <w:rPr>
          <w:rFonts w:hint="eastAsia"/>
        </w:rPr>
        <w:t>出现如下界面：</w:t>
      </w:r>
    </w:p>
    <w:p w:rsidR="0015445D" w:rsidRDefault="0015445D">
      <w:r>
        <w:pict>
          <v:shape id="_x0000_i1033" type="#_x0000_t75" style="width:402.75pt;height:199.5pt">
            <v:imagedata r:id="rId12" o:title=""/>
          </v:shape>
        </w:pict>
      </w:r>
    </w:p>
    <w:p w:rsidR="0015445D" w:rsidRDefault="0015445D">
      <w:r>
        <w:rPr>
          <w:rFonts w:hint="eastAsia"/>
        </w:rPr>
        <w:t>点击</w:t>
      </w:r>
      <w:r>
        <w:t>connect</w:t>
      </w:r>
      <w:r>
        <w:rPr>
          <w:rFonts w:hint="eastAsia"/>
        </w:rPr>
        <w:t>进行与</w:t>
      </w:r>
      <w:r>
        <w:t>IC</w:t>
      </w:r>
      <w:r>
        <w:rPr>
          <w:rFonts w:hint="eastAsia"/>
        </w:rPr>
        <w:t>的连接，连接过程与之前的</w:t>
      </w:r>
      <w:r>
        <w:t>OTP Image</w:t>
      </w:r>
      <w:r>
        <w:rPr>
          <w:rFonts w:hint="eastAsia"/>
        </w:rPr>
        <w:t>类似，连接上之后要对一些选项进行设置，具体设置如下：</w:t>
      </w:r>
    </w:p>
    <w:p w:rsidR="0015445D" w:rsidRDefault="0015445D">
      <w:r>
        <w:pict>
          <v:shape id="图片 4" o:spid="_x0000_i1034" type="#_x0000_t75" style="width:413.25pt;height:40.5pt">
            <v:imagedata r:id="rId13" o:title=""/>
          </v:shape>
        </w:pict>
      </w:r>
    </w:p>
    <w:p w:rsidR="0015445D" w:rsidRDefault="0015445D">
      <w:r>
        <w:t>Application Flag 1-------------------------------yes</w:t>
      </w:r>
    </w:p>
    <w:p w:rsidR="0015445D" w:rsidRDefault="0015445D">
      <w:r>
        <w:t>Application Flag2--------------------------------yes</w:t>
      </w:r>
    </w:p>
    <w:p w:rsidR="0015445D" w:rsidRDefault="0015445D">
      <w:r>
        <w:pict>
          <v:shape id="_x0000_i1035" type="#_x0000_t75" style="width:410.25pt;height:81pt">
            <v:imagedata r:id="rId14" o:title=""/>
          </v:shape>
        </w:pict>
      </w:r>
    </w:p>
    <w:p w:rsidR="0015445D" w:rsidRDefault="0015445D">
      <w:r>
        <w:rPr>
          <w:rFonts w:hint="eastAsia"/>
        </w:rPr>
        <w:t>根据实际情况选择</w:t>
      </w:r>
      <w:r>
        <w:t>IC</w:t>
      </w:r>
      <w:r>
        <w:rPr>
          <w:rFonts w:hint="eastAsia"/>
        </w:rPr>
        <w:t>的封装类型及晶振采用的方式</w:t>
      </w:r>
    </w:p>
    <w:p w:rsidR="0015445D" w:rsidRDefault="0015445D">
      <w:r>
        <w:t>32KHZ source selection---------XTAL32KHz</w:t>
      </w:r>
    </w:p>
    <w:p w:rsidR="0015445D" w:rsidRDefault="0015445D">
      <w:r>
        <w:t>Package used ----------------------QFN40</w:t>
      </w:r>
    </w:p>
    <w:p w:rsidR="0015445D" w:rsidRDefault="0015445D">
      <w:r>
        <w:pict>
          <v:shape id="_x0000_i1036" type="#_x0000_t75" style="width:412.5pt;height:114pt">
            <v:imagedata r:id="rId15" o:title=""/>
          </v:shape>
        </w:pict>
      </w:r>
    </w:p>
    <w:p w:rsidR="0015445D" w:rsidRDefault="0015445D">
      <w:r>
        <w:t>Remapping Flag ----------------OTP at 0</w:t>
      </w:r>
    </w:p>
    <w:p w:rsidR="0015445D" w:rsidRDefault="0015445D">
      <w:r>
        <w:t>DMA length ---------------------00001FFF</w:t>
      </w:r>
    </w:p>
    <w:p w:rsidR="0015445D" w:rsidRDefault="0015445D">
      <w:r>
        <w:t>JTAG enable flag----------------Enabled</w:t>
      </w:r>
    </w:p>
    <w:p w:rsidR="0015445D" w:rsidRDefault="0015445D">
      <w:r>
        <w:t>Signature Algorithm-----------None</w:t>
      </w:r>
      <w:bookmarkStart w:id="0" w:name="_GoBack"/>
      <w:bookmarkEnd w:id="0"/>
    </w:p>
    <w:p w:rsidR="0015445D" w:rsidRDefault="0015445D">
      <w:r>
        <w:rPr>
          <w:rFonts w:hint="eastAsia"/>
        </w:rPr>
        <w:t>其它选项没特殊要求可按默认参数。</w:t>
      </w:r>
    </w:p>
    <w:p w:rsidR="0015445D" w:rsidRDefault="0015445D">
      <w:r>
        <w:rPr>
          <w:rFonts w:hint="eastAsia"/>
        </w:rPr>
        <w:t>选择好选项后然后点击</w:t>
      </w:r>
      <w:r>
        <w:t>Burn</w:t>
      </w:r>
      <w:r>
        <w:rPr>
          <w:rFonts w:hint="eastAsia"/>
        </w:rPr>
        <w:t>选项，</w:t>
      </w:r>
    </w:p>
    <w:p w:rsidR="0015445D" w:rsidRDefault="0015445D"/>
    <w:p w:rsidR="0015445D" w:rsidRDefault="0015445D"/>
    <w:p w:rsidR="0015445D" w:rsidRDefault="0015445D"/>
    <w:p w:rsidR="0015445D" w:rsidRDefault="0015445D"/>
    <w:p w:rsidR="0015445D" w:rsidRDefault="0015445D"/>
    <w:sectPr w:rsidR="0015445D" w:rsidSect="0005218E">
      <w:pgSz w:w="11906" w:h="16838"/>
      <w:pgMar w:top="935" w:right="926" w:bottom="779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354F"/>
    <w:rsid w:val="0004329B"/>
    <w:rsid w:val="0005218E"/>
    <w:rsid w:val="0015445D"/>
    <w:rsid w:val="00327058"/>
    <w:rsid w:val="00391410"/>
    <w:rsid w:val="003C60A9"/>
    <w:rsid w:val="003F6344"/>
    <w:rsid w:val="0044617D"/>
    <w:rsid w:val="00493298"/>
    <w:rsid w:val="005C354F"/>
    <w:rsid w:val="005F3492"/>
    <w:rsid w:val="006A73C5"/>
    <w:rsid w:val="008F4F38"/>
    <w:rsid w:val="00945E62"/>
    <w:rsid w:val="00AA2AA9"/>
    <w:rsid w:val="00C0611D"/>
    <w:rsid w:val="00C77588"/>
    <w:rsid w:val="00CB2F43"/>
    <w:rsid w:val="00DF4064"/>
    <w:rsid w:val="00E67308"/>
    <w:rsid w:val="00E90D65"/>
    <w:rsid w:val="00F71240"/>
    <w:rsid w:val="00FF2AF8"/>
    <w:rsid w:val="00FF407C"/>
    <w:rsid w:val="0B875DF5"/>
    <w:rsid w:val="0C28597F"/>
    <w:rsid w:val="33AB5DD1"/>
    <w:rsid w:val="7AEE0928"/>
    <w:rsid w:val="7FC81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1" w:uiPriority="0"/>
    <w:lsdException w:name="HTML Bottom of Form" w:locked="1" w:uiPriority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locked="1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4F38"/>
    <w:pPr>
      <w:widowControl w:val="0"/>
      <w:jc w:val="both"/>
    </w:pPr>
    <w:rPr>
      <w:rFonts w:ascii="Calibri" w:hAnsi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8F4F3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4F38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8F4F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F4F38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8F4F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F4F38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</TotalTime>
  <Pages>4</Pages>
  <Words>140</Words>
  <Characters>803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烧写软件工具：</dc:title>
  <dc:subject/>
  <dc:creator>randy</dc:creator>
  <cp:keywords/>
  <dc:description/>
  <cp:lastModifiedBy>SDWM</cp:lastModifiedBy>
  <cp:revision>16</cp:revision>
  <dcterms:created xsi:type="dcterms:W3CDTF">2014-04-21T06:40:00Z</dcterms:created>
  <dcterms:modified xsi:type="dcterms:W3CDTF">2015-03-05T06:56:00Z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