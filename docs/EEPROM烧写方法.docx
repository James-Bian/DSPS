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1B3" w:rsidRDefault="009141B3">
      <w:r>
        <w:t>EEPROM</w:t>
      </w:r>
      <w:r>
        <w:rPr>
          <w:rFonts w:hint="eastAsia"/>
        </w:rPr>
        <w:t>的烧写简介：</w:t>
      </w:r>
    </w:p>
    <w:p w:rsidR="009141B3" w:rsidRDefault="009141B3">
      <w:r>
        <w:rPr>
          <w:rFonts w:hint="eastAsia"/>
        </w:rPr>
        <w:t>打开烧写工具</w:t>
      </w:r>
      <w:r w:rsidRPr="006356A8">
        <w:t>SmartSnippets</w:t>
      </w:r>
      <w:r>
        <w:t xml:space="preserve"> </w:t>
      </w:r>
      <w:r>
        <w:rPr>
          <w:rFonts w:hint="eastAsia"/>
        </w:rPr>
        <w:t>选择对应串口如下：</w:t>
      </w:r>
    </w:p>
    <w:p w:rsidR="009141B3" w:rsidRDefault="009141B3">
      <w:r w:rsidRPr="0048478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1.75pt;height:186.75pt;visibility:visible">
            <v:imagedata r:id="rId6" o:title=""/>
          </v:shape>
        </w:pict>
      </w:r>
    </w:p>
    <w:p w:rsidR="009141B3" w:rsidRDefault="009141B3">
      <w:r>
        <w:t>Open</w:t>
      </w:r>
      <w:r>
        <w:rPr>
          <w:rFonts w:hint="eastAsia"/>
        </w:rPr>
        <w:t>之后进入软件界面选择</w:t>
      </w:r>
    </w:p>
    <w:p w:rsidR="009141B3" w:rsidRDefault="009141B3">
      <w:r w:rsidRPr="00484788">
        <w:rPr>
          <w:noProof/>
        </w:rPr>
        <w:pict>
          <v:shape id="图片 4" o:spid="_x0000_i1026" type="#_x0000_t75" style="width:431.25pt;height:327pt;visibility:visible">
            <v:imagedata r:id="rId7" o:title=""/>
          </v:shape>
        </w:pict>
      </w:r>
    </w:p>
    <w:p w:rsidR="009141B3" w:rsidRDefault="009141B3">
      <w:r>
        <w:rPr>
          <w:rFonts w:hint="eastAsia"/>
        </w:rPr>
        <w:t>然后进入</w:t>
      </w:r>
      <w:r>
        <w:t>EEPROM</w:t>
      </w:r>
      <w:r>
        <w:rPr>
          <w:rFonts w:hint="eastAsia"/>
        </w:rPr>
        <w:t>的烧写界面</w:t>
      </w:r>
    </w:p>
    <w:p w:rsidR="009141B3" w:rsidRDefault="009141B3">
      <w:r w:rsidRPr="00484788">
        <w:rPr>
          <w:noProof/>
        </w:rPr>
        <w:pict>
          <v:shape id="图片 7" o:spid="_x0000_i1027" type="#_x0000_t75" style="width:422.25pt;height:267.75pt;visibility:visible">
            <v:imagedata r:id="rId8" o:title=""/>
          </v:shape>
        </w:pict>
      </w:r>
    </w:p>
    <w:p w:rsidR="009141B3" w:rsidRDefault="009141B3">
      <w:r>
        <w:rPr>
          <w:rFonts w:hint="eastAsia"/>
        </w:rPr>
        <w:t>浏览你要烧写的</w:t>
      </w:r>
      <w:r>
        <w:t>hex</w:t>
      </w:r>
      <w:r>
        <w:rPr>
          <w:rFonts w:hint="eastAsia"/>
        </w:rPr>
        <w:t>文档连接</w:t>
      </w:r>
    </w:p>
    <w:p w:rsidR="009141B3" w:rsidRDefault="009141B3">
      <w:r w:rsidRPr="00484788">
        <w:rPr>
          <w:noProof/>
        </w:rPr>
        <w:pict>
          <v:shape id="图片 10" o:spid="_x0000_i1028" type="#_x0000_t75" style="width:415.5pt;height:254.25pt;visibility:visible">
            <v:imagedata r:id="rId9" o:title=""/>
          </v:shape>
        </w:pict>
      </w:r>
    </w:p>
    <w:p w:rsidR="009141B3" w:rsidRDefault="009141B3">
      <w:r>
        <w:rPr>
          <w:rFonts w:hint="eastAsia"/>
        </w:rPr>
        <w:t>连接如需要复位可断电再上电方式，连接成功如下：</w:t>
      </w:r>
    </w:p>
    <w:p w:rsidR="009141B3" w:rsidRDefault="009141B3">
      <w:r w:rsidRPr="00484788">
        <w:rPr>
          <w:noProof/>
        </w:rPr>
        <w:pict>
          <v:shape id="图片 13" o:spid="_x0000_i1029" type="#_x0000_t75" style="width:414pt;height:91.5pt;visibility:visible">
            <v:imagedata r:id="rId10" o:title=""/>
          </v:shape>
        </w:pict>
      </w:r>
    </w:p>
    <w:p w:rsidR="009141B3" w:rsidRDefault="009141B3">
      <w:r>
        <w:rPr>
          <w:rFonts w:hint="eastAsia"/>
        </w:rPr>
        <w:t>然后点击烧录</w:t>
      </w:r>
    </w:p>
    <w:p w:rsidR="009141B3" w:rsidRDefault="009141B3">
      <w:r w:rsidRPr="00484788">
        <w:rPr>
          <w:noProof/>
        </w:rPr>
        <w:pict>
          <v:shape id="图片 16" o:spid="_x0000_i1030" type="#_x0000_t75" style="width:414pt;height:229.5pt;visibility:visible">
            <v:imagedata r:id="rId11" o:title=""/>
          </v:shape>
        </w:pict>
      </w:r>
    </w:p>
    <w:p w:rsidR="009141B3" w:rsidRDefault="009141B3">
      <w:r>
        <w:rPr>
          <w:rFonts w:hint="eastAsia"/>
        </w:rPr>
        <w:t>烧写成功之后如下图：</w:t>
      </w:r>
    </w:p>
    <w:p w:rsidR="009141B3" w:rsidRDefault="009141B3">
      <w:r w:rsidRPr="00484788">
        <w:rPr>
          <w:noProof/>
        </w:rPr>
        <w:pict>
          <v:shape id="图片 19" o:spid="_x0000_i1031" type="#_x0000_t75" style="width:411.75pt;height:116.25pt;visibility:visible">
            <v:imagedata r:id="rId12" o:title=""/>
          </v:shape>
        </w:pict>
      </w:r>
    </w:p>
    <w:p w:rsidR="009141B3" w:rsidRDefault="009141B3"/>
    <w:p w:rsidR="009141B3" w:rsidRDefault="009141B3">
      <w:r>
        <w:rPr>
          <w:rFonts w:hint="eastAsia"/>
        </w:rPr>
        <w:t>上述完成了</w:t>
      </w:r>
      <w:r>
        <w:t>EEPROM</w:t>
      </w:r>
      <w:r>
        <w:rPr>
          <w:rFonts w:hint="eastAsia"/>
        </w:rPr>
        <w:t>的烧写</w:t>
      </w:r>
    </w:p>
    <w:sectPr w:rsidR="009141B3" w:rsidSect="00EB3C84">
      <w:pgSz w:w="11906" w:h="16838"/>
      <w:pgMar w:top="935" w:right="926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1B3" w:rsidRDefault="009141B3" w:rsidP="006356A8">
      <w:r>
        <w:separator/>
      </w:r>
    </w:p>
  </w:endnote>
  <w:endnote w:type="continuationSeparator" w:id="0">
    <w:p w:rsidR="009141B3" w:rsidRDefault="009141B3" w:rsidP="006356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1B3" w:rsidRDefault="009141B3" w:rsidP="006356A8">
      <w:r>
        <w:separator/>
      </w:r>
    </w:p>
  </w:footnote>
  <w:footnote w:type="continuationSeparator" w:id="0">
    <w:p w:rsidR="009141B3" w:rsidRDefault="009141B3" w:rsidP="006356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56A8"/>
    <w:rsid w:val="00031336"/>
    <w:rsid w:val="000B7298"/>
    <w:rsid w:val="00484788"/>
    <w:rsid w:val="006356A8"/>
    <w:rsid w:val="00736F47"/>
    <w:rsid w:val="00812D05"/>
    <w:rsid w:val="009141B3"/>
    <w:rsid w:val="00EB3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36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5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56A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35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56A8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6356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356A8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3</Pages>
  <Words>24</Words>
  <Characters>137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SDWM</cp:lastModifiedBy>
  <cp:revision>3</cp:revision>
  <dcterms:created xsi:type="dcterms:W3CDTF">2014-07-04T09:32:00Z</dcterms:created>
  <dcterms:modified xsi:type="dcterms:W3CDTF">2015-02-27T07:47:00Z</dcterms:modified>
</cp:coreProperties>
</file>